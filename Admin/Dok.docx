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184313F4" w14:textId="214D198C" w:rsidR="004A2286" w:rsidRDefault="00267584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74B05246" wp14:editId="5307BCD7">
                <wp:simplePos x="0" y="0"/>
                <wp:positionH relativeFrom="page">
                  <wp:posOffset>-2838091</wp:posOffset>
                </wp:positionH>
                <wp:positionV relativeFrom="paragraph">
                  <wp:posOffset>-891634</wp:posOffset>
                </wp:positionV>
                <wp:extent cx="11815948" cy="7875329"/>
                <wp:effectExtent l="0" t="0" r="0" b="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Bild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5948" cy="7875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29671379" wp14:editId="6C95B39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5284313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59492E" id="Rechteck 8" o:spid="_x0000_s1026" style="position:absolute;margin-left:0;margin-top:416.1pt;width:597.1pt;height:338.85pt;z-index:2517166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F02C15"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27272FDA" wp14:editId="555CEB2F">
                    <wp:simplePos x="0" y="0"/>
                    <wp:positionH relativeFrom="column">
                      <wp:posOffset>-58132</wp:posOffset>
                    </wp:positionH>
                    <wp:positionV relativeFrom="paragraph">
                      <wp:posOffset>7593657</wp:posOffset>
                    </wp:positionV>
                    <wp:extent cx="6006465" cy="1469772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465" cy="14697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9A585D" w14:textId="4BB068B4" w:rsidR="00C46DF2" w:rsidRPr="00D94DDB" w:rsidRDefault="00241D68" w:rsidP="00F02C15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</w:pPr>
                                <w:r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Kino Reservation System</w:t>
                                </w:r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 xml:space="preserve"> - </w:t>
                                </w:r>
                                <w:proofErr w:type="spellStart"/>
                                <w:r w:rsidR="00D94DDB" w:rsidRPr="00D94DDB">
                                  <w:rPr>
                                    <w:b/>
                                    <w:color w:val="F2F2F2" w:themeColor="background1" w:themeShade="F2"/>
                                    <w:sz w:val="48"/>
                                  </w:rPr>
                                  <w:t>Cinewoman</w:t>
                                </w:r>
                                <w:proofErr w:type="spellEnd"/>
                              </w:p>
                              <w:p w14:paraId="2DC9DB4A" w14:textId="59FA9307" w:rsidR="004A2286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Team</w:t>
                                </w:r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mitglieder: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S.Hajnik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O.Achermann</w:t>
                                </w:r>
                                <w:proofErr w:type="spellEnd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, </w:t>
                                </w:r>
                                <w:proofErr w:type="spellStart"/>
                                <w:r w:rsidR="00637A44"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R.Blaauw</w:t>
                                </w:r>
                                <w:proofErr w:type="spellEnd"/>
                              </w:p>
                              <w:p w14:paraId="4997A449" w14:textId="10DC18AC" w:rsidR="00637A44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Lehrperson: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J.Käser</w:t>
                                </w:r>
                                <w:proofErr w:type="spellEnd"/>
                              </w:p>
                              <w:p w14:paraId="46FC4FA9" w14:textId="459F5D2A" w:rsidR="00C46DF2" w:rsidRPr="00241D68" w:rsidRDefault="00C46DF2" w:rsidP="00C46DF2">
                                <w:pPr>
                                  <w:pStyle w:val="UntertitelTitelseite"/>
                                  <w:tabs>
                                    <w:tab w:val="left" w:pos="1560"/>
                                  </w:tabs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 xml:space="preserve">Modul </w:t>
                                </w:r>
                                <w:r w:rsidR="00241D68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326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272F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95pt;width:472.95pt;height:115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94FwIAAC0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" filled="f" stroked="f" strokeweight=".5pt">
                    <v:textbox>
                      <w:txbxContent>
                        <w:p w14:paraId="0F9A585D" w14:textId="4BB068B4" w:rsidR="00C46DF2" w:rsidRPr="00D94DDB" w:rsidRDefault="00241D68" w:rsidP="00F02C15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</w:pPr>
                          <w:r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Kino Reservation System</w:t>
                          </w:r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 xml:space="preserve"> - </w:t>
                          </w:r>
                          <w:proofErr w:type="spellStart"/>
                          <w:r w:rsidR="00D94DDB" w:rsidRPr="00D94DDB">
                            <w:rPr>
                              <w:b/>
                              <w:color w:val="F2F2F2" w:themeColor="background1" w:themeShade="F2"/>
                              <w:sz w:val="48"/>
                            </w:rPr>
                            <w:t>Cinewoman</w:t>
                          </w:r>
                          <w:proofErr w:type="spellEnd"/>
                        </w:p>
                        <w:p w14:paraId="2DC9DB4A" w14:textId="59FA9307" w:rsidR="004A2286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Team</w:t>
                          </w:r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mitglieder: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S.Hajnik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O.Achermann</w:t>
                          </w:r>
                          <w:proofErr w:type="spellEnd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, </w:t>
                          </w:r>
                          <w:proofErr w:type="spellStart"/>
                          <w:r w:rsidR="00637A44"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R.Blaauw</w:t>
                          </w:r>
                          <w:proofErr w:type="spellEnd"/>
                        </w:p>
                        <w:p w14:paraId="4997A449" w14:textId="10DC18AC" w:rsidR="00637A44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>Lehrperson: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J.Käser</w:t>
                          </w:r>
                          <w:proofErr w:type="spellEnd"/>
                        </w:p>
                        <w:p w14:paraId="46FC4FA9" w14:textId="459F5D2A" w:rsidR="00C46DF2" w:rsidRPr="00241D68" w:rsidRDefault="00C46DF2" w:rsidP="00C46DF2">
                          <w:pPr>
                            <w:pStyle w:val="UntertitelTitelseite"/>
                            <w:tabs>
                              <w:tab w:val="left" w:pos="1560"/>
                            </w:tabs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241D68">
                            <w:rPr>
                              <w:color w:val="0070C0"/>
                              <w:sz w:val="32"/>
                              <w:szCs w:val="32"/>
                            </w:rPr>
                            <w:t xml:space="preserve">Modul </w:t>
                          </w:r>
                          <w:r w:rsidR="00241D68">
                            <w:rPr>
                              <w:color w:val="0070C0"/>
                              <w:sz w:val="32"/>
                              <w:szCs w:val="32"/>
                            </w:rPr>
                            <w:t>326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1989924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722BED" w14:textId="0D95BE50" w:rsidR="00AC29C8" w:rsidRDefault="00AC29C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6997760" w14:textId="2837617A" w:rsidR="00D9242D" w:rsidRDefault="00AC29C8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34006" w:history="1">
            <w:r w:rsidR="00D9242D" w:rsidRPr="00344B23">
              <w:rPr>
                <w:rStyle w:val="Hyperlink"/>
              </w:rPr>
              <w:t>1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Problembeschreibung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_Toc106534006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58857B29" w14:textId="55BE8626" w:rsidR="00D9242D" w:rsidRDefault="007E22D5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7" w:history="1">
            <w:r w:rsidR="00D9242D" w:rsidRPr="00344B23">
              <w:rPr>
                <w:rStyle w:val="Hyperlink"/>
              </w:rPr>
              <w:t>2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Anforderungsanalyse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_Toc106534007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13D2B335" w14:textId="7546C9B4" w:rsidR="00D9242D" w:rsidRDefault="007E22D5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08" w:history="1">
            <w:r w:rsidR="00D9242D" w:rsidRPr="00344B23">
              <w:rPr>
                <w:rStyle w:val="Hyperlink"/>
              </w:rPr>
              <w:t>3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Informieren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_Toc106534008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1531AD88" w14:textId="3F21AD09" w:rsidR="00D9242D" w:rsidRDefault="007E22D5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09" w:history="1">
            <w:r w:rsidR="00D9242D" w:rsidRPr="00344B23">
              <w:rPr>
                <w:rStyle w:val="Hyperlink"/>
              </w:rPr>
              <w:t>3.1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Inspiration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_Toc106534009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2DDAF381" w14:textId="032B7D0C" w:rsidR="00D9242D" w:rsidRDefault="007E22D5">
          <w:pPr>
            <w:pStyle w:val="Verzeichnis1"/>
            <w:rPr>
              <w:rFonts w:asciiTheme="minorHAnsi" w:eastAsiaTheme="minorEastAsia" w:hAnsiTheme="minorHAnsi"/>
              <w:b w:val="0"/>
              <w:lang w:eastAsia="zh-CN"/>
            </w:rPr>
          </w:pPr>
          <w:hyperlink w:anchor="_Toc106534010" w:history="1">
            <w:r w:rsidR="00D9242D" w:rsidRPr="00344B23">
              <w:rPr>
                <w:rStyle w:val="Hyperlink"/>
              </w:rPr>
              <w:t>4</w:t>
            </w:r>
            <w:r w:rsidR="00D9242D">
              <w:rPr>
                <w:rFonts w:asciiTheme="minorHAnsi" w:eastAsiaTheme="minorEastAsia" w:hAnsiTheme="minorHAnsi"/>
                <w:b w:val="0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Planen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_Toc106534010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43BC5F13" w14:textId="75E3B42E" w:rsidR="00D9242D" w:rsidRDefault="007E22D5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1" w:history="1">
            <w:r w:rsidR="00D9242D" w:rsidRPr="00344B23">
              <w:rPr>
                <w:rStyle w:val="Hyperlink"/>
              </w:rPr>
              <w:t>4.1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Use Case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_Toc106534011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2</w:t>
            </w:r>
            <w:r w:rsidR="00D9242D">
              <w:rPr>
                <w:webHidden/>
              </w:rPr>
              <w:fldChar w:fldCharType="end"/>
            </w:r>
          </w:hyperlink>
        </w:p>
        <w:p w14:paraId="2C98331F" w14:textId="2D65D041" w:rsidR="00D9242D" w:rsidRDefault="007E22D5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2" w:history="1">
            <w:r w:rsidR="00D9242D" w:rsidRPr="00344B23">
              <w:rPr>
                <w:rStyle w:val="Hyperlink"/>
              </w:rPr>
              <w:t>4.2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Use Case Spezifikation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_Toc106534012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3</w:t>
            </w:r>
            <w:r w:rsidR="00D9242D">
              <w:rPr>
                <w:webHidden/>
              </w:rPr>
              <w:fldChar w:fldCharType="end"/>
            </w:r>
          </w:hyperlink>
        </w:p>
        <w:p w14:paraId="65EDF038" w14:textId="601FC1FB" w:rsidR="00D9242D" w:rsidRDefault="007E22D5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3" w:history="1">
            <w:r w:rsidR="00D9242D" w:rsidRPr="00344B23">
              <w:rPr>
                <w:rStyle w:val="Hyperlink"/>
              </w:rPr>
              <w:t>4.3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</w:rPr>
              <w:t>Domain Model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_Toc106534013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4</w:t>
            </w:r>
            <w:r w:rsidR="00D9242D">
              <w:rPr>
                <w:webHidden/>
              </w:rPr>
              <w:fldChar w:fldCharType="end"/>
            </w:r>
          </w:hyperlink>
        </w:p>
        <w:p w14:paraId="74258AE1" w14:textId="52568A1C" w:rsidR="00D9242D" w:rsidRDefault="007E22D5">
          <w:pPr>
            <w:pStyle w:val="Verzeichnis2"/>
            <w:rPr>
              <w:rFonts w:asciiTheme="minorHAnsi" w:eastAsiaTheme="minorEastAsia" w:hAnsiTheme="minorHAnsi"/>
              <w:lang w:eastAsia="zh-CN"/>
            </w:rPr>
          </w:pPr>
          <w:hyperlink w:anchor="_Toc106534014" w:history="1">
            <w:r w:rsidR="00D9242D" w:rsidRPr="00344B23">
              <w:rPr>
                <w:rStyle w:val="Hyperlink"/>
                <w:lang w:val="fr-FR"/>
              </w:rPr>
              <w:t>4.4</w:t>
            </w:r>
            <w:r w:rsidR="00D9242D">
              <w:rPr>
                <w:rFonts w:asciiTheme="minorHAnsi" w:eastAsiaTheme="minorEastAsia" w:hAnsiTheme="minorHAnsi"/>
                <w:lang w:eastAsia="zh-CN"/>
              </w:rPr>
              <w:tab/>
            </w:r>
            <w:r w:rsidR="00D9242D" w:rsidRPr="00344B23">
              <w:rPr>
                <w:rStyle w:val="Hyperlink"/>
                <w:lang w:val="fr-FR"/>
              </w:rPr>
              <w:t>CRC Karten and Class Diagramm</w:t>
            </w:r>
            <w:r w:rsidR="00D9242D">
              <w:rPr>
                <w:webHidden/>
              </w:rPr>
              <w:tab/>
            </w:r>
            <w:r w:rsidR="00D9242D">
              <w:rPr>
                <w:webHidden/>
              </w:rPr>
              <w:fldChar w:fldCharType="begin"/>
            </w:r>
            <w:r w:rsidR="00D9242D">
              <w:rPr>
                <w:webHidden/>
              </w:rPr>
              <w:instrText xml:space="preserve"> PAGEREF _Toc106534014 \h </w:instrText>
            </w:r>
            <w:r w:rsidR="00D9242D">
              <w:rPr>
                <w:webHidden/>
              </w:rPr>
            </w:r>
            <w:r w:rsidR="00D9242D">
              <w:rPr>
                <w:webHidden/>
              </w:rPr>
              <w:fldChar w:fldCharType="separate"/>
            </w:r>
            <w:r w:rsidR="00D9242D">
              <w:rPr>
                <w:webHidden/>
              </w:rPr>
              <w:t>4</w:t>
            </w:r>
            <w:r w:rsidR="00D9242D">
              <w:rPr>
                <w:webHidden/>
              </w:rPr>
              <w:fldChar w:fldCharType="end"/>
            </w:r>
          </w:hyperlink>
        </w:p>
        <w:p w14:paraId="720C1583" w14:textId="5F4DC136" w:rsidR="00AC29C8" w:rsidRDefault="00AC29C8">
          <w:r>
            <w:rPr>
              <w:b/>
              <w:bCs/>
              <w:lang w:val="de-DE"/>
            </w:rPr>
            <w:fldChar w:fldCharType="end"/>
          </w:r>
        </w:p>
      </w:sdtContent>
    </w:sdt>
    <w:p w14:paraId="7DF873E5" w14:textId="6C6EF321" w:rsidR="00F02C15" w:rsidRPr="00DF6542" w:rsidRDefault="00F02C15" w:rsidP="00DF6542">
      <w:pPr>
        <w:pStyle w:val="Verzeichnis1"/>
        <w:rPr>
          <w:rFonts w:asciiTheme="minorHAnsi" w:eastAsiaTheme="minorEastAsia" w:hAnsiTheme="minorHAnsi"/>
          <w:b w:val="0"/>
          <w:lang w:eastAsia="de-CH"/>
        </w:rPr>
      </w:pPr>
      <w:r>
        <w:rPr>
          <w:bCs/>
          <w:lang w:val="de-DE"/>
        </w:rPr>
        <w:br w:type="page"/>
      </w:r>
    </w:p>
    <w:p w14:paraId="15F68E42" w14:textId="77777777" w:rsidR="007B3E2D" w:rsidRPr="00665A30" w:rsidRDefault="007B3E2D" w:rsidP="007B3E2D">
      <w:pPr>
        <w:pStyle w:val="berschrift1"/>
      </w:pPr>
      <w:bookmarkStart w:id="1" w:name="_Toc106534006"/>
      <w:bookmarkStart w:id="2" w:name="_Toc61356272"/>
      <w:bookmarkStart w:id="3" w:name="_Toc61356290"/>
      <w:r w:rsidRPr="00665A30">
        <w:lastRenderedPageBreak/>
        <w:t>Problembeschreibung</w:t>
      </w:r>
      <w:bookmarkEnd w:id="1"/>
    </w:p>
    <w:p w14:paraId="3D903DB9" w14:textId="77777777" w:rsidR="006377C0" w:rsidRDefault="006377C0" w:rsidP="007B3E2D">
      <w:pPr>
        <w:rPr>
          <w:rFonts w:eastAsia="Calibri" w:cs="Calibri"/>
          <w:lang w:val="fr-FR"/>
        </w:rPr>
      </w:pPr>
    </w:p>
    <w:p w14:paraId="377BAFFD" w14:textId="6159654E" w:rsidR="00241D68" w:rsidRPr="00665A30" w:rsidRDefault="00241D68" w:rsidP="007B3E2D">
      <w:pPr>
        <w:rPr>
          <w:rFonts w:eastAsia="Calibri" w:cs="Calibri"/>
        </w:rPr>
      </w:pPr>
      <w:r>
        <w:rPr>
          <w:rFonts w:eastAsia="Calibri" w:cs="Calibri"/>
        </w:rPr>
        <w:t xml:space="preserve">Das Projekt umfasst ein Kino-Reservations-System. Der Kunde möchte eine Liste aller </w:t>
      </w:r>
      <w:r w:rsidR="006377C0">
        <w:rPr>
          <w:rFonts w:eastAsia="Calibri" w:cs="Calibri"/>
        </w:rPr>
        <w:t>v</w:t>
      </w:r>
      <w:r>
        <w:rPr>
          <w:rFonts w:eastAsia="Calibri" w:cs="Calibri"/>
        </w:rPr>
        <w:t>erfügbare</w:t>
      </w:r>
      <w:r w:rsidR="006377C0">
        <w:rPr>
          <w:rFonts w:eastAsia="Calibri" w:cs="Calibri"/>
        </w:rPr>
        <w:t xml:space="preserve">n Filme sehen. Es soll ersichtlich </w:t>
      </w:r>
      <w:proofErr w:type="gramStart"/>
      <w:r w:rsidR="006377C0">
        <w:rPr>
          <w:rFonts w:eastAsia="Calibri" w:cs="Calibri"/>
        </w:rPr>
        <w:t>sein</w:t>
      </w:r>
      <w:proofErr w:type="gramEnd"/>
      <w:r w:rsidR="006377C0">
        <w:rPr>
          <w:rFonts w:eastAsia="Calibri" w:cs="Calibri"/>
        </w:rPr>
        <w:t xml:space="preserve"> wann der Film spielt, im welchem Saal und am wichtigsten ob es noch Plätze zur Verfügung gibt.</w:t>
      </w:r>
    </w:p>
    <w:p w14:paraId="08449D7C" w14:textId="77777777" w:rsidR="007B3E2D" w:rsidRDefault="007B3E2D" w:rsidP="007B3E2D">
      <w:pPr>
        <w:pStyle w:val="berschrift1"/>
      </w:pPr>
      <w:bookmarkStart w:id="4" w:name="_Toc106534007"/>
      <w:r w:rsidRPr="00665A30">
        <w:t>Anforderungsanalyse</w:t>
      </w:r>
      <w:bookmarkEnd w:id="4"/>
    </w:p>
    <w:p w14:paraId="4B5A44EF" w14:textId="77777777" w:rsidR="007B3E2D" w:rsidRPr="00AD7187" w:rsidRDefault="007B3E2D" w:rsidP="007B3E2D">
      <w:r>
        <w:t>Folgende MUSS-Ziele sind gewünscht:</w:t>
      </w:r>
    </w:p>
    <w:p w14:paraId="61136914" w14:textId="7BA84816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 xml:space="preserve">Liste </w:t>
      </w:r>
      <w:proofErr w:type="gramStart"/>
      <w:r>
        <w:t>von Filme</w:t>
      </w:r>
      <w:proofErr w:type="gramEnd"/>
      <w:r>
        <w:t xml:space="preserve"> anzeigen</w:t>
      </w:r>
    </w:p>
    <w:p w14:paraId="40B2FF74" w14:textId="2CDAB70D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Spielt zum jeweiligen Film ersichtlich</w:t>
      </w:r>
    </w:p>
    <w:p w14:paraId="2DFEE127" w14:textId="0E21BB81" w:rsidR="007B3E2D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Saalinformationen werden dargestellt</w:t>
      </w:r>
    </w:p>
    <w:p w14:paraId="5FCFEDC7" w14:textId="5766ADE6" w:rsidR="007B3E2D" w:rsidRDefault="00156A61" w:rsidP="00156A61">
      <w:pPr>
        <w:pStyle w:val="Listenabsatz"/>
        <w:numPr>
          <w:ilvl w:val="0"/>
          <w:numId w:val="48"/>
        </w:numPr>
        <w:spacing w:after="160" w:line="259" w:lineRule="auto"/>
      </w:pPr>
      <w:r>
        <w:t>Ticketkontingent für Filme werden angezeigt</w:t>
      </w:r>
    </w:p>
    <w:p w14:paraId="46E1C462" w14:textId="1631039B" w:rsidR="007B3E2D" w:rsidRPr="00AD7187" w:rsidRDefault="00156A61" w:rsidP="007B3E2D">
      <w:pPr>
        <w:pStyle w:val="Listenabsatz"/>
        <w:numPr>
          <w:ilvl w:val="0"/>
          <w:numId w:val="48"/>
        </w:numPr>
        <w:spacing w:after="160" w:line="259" w:lineRule="auto"/>
      </w:pPr>
      <w:r>
        <w:t>Soweit verfügbar, können Tickets reserviert werden</w:t>
      </w:r>
    </w:p>
    <w:p w14:paraId="2E66941D" w14:textId="10A92331" w:rsidR="005816D5" w:rsidRPr="005816D5" w:rsidRDefault="00B90C2F" w:rsidP="005816D5">
      <w:pPr>
        <w:pStyle w:val="berschrift1"/>
      </w:pPr>
      <w:bookmarkStart w:id="5" w:name="_Toc106534008"/>
      <w:r>
        <w:t>Informieren</w:t>
      </w:r>
      <w:bookmarkEnd w:id="2"/>
      <w:bookmarkEnd w:id="3"/>
      <w:bookmarkEnd w:id="5"/>
    </w:p>
    <w:p w14:paraId="2A508024" w14:textId="4DE8BBBC" w:rsidR="00F02C15" w:rsidRPr="0069114E" w:rsidRDefault="00602406" w:rsidP="00F02C15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6" w:name="_Toc61356291"/>
      <w:bookmarkStart w:id="7" w:name="_Toc106534009"/>
      <w:r>
        <w:t>Inspiration</w:t>
      </w:r>
      <w:bookmarkEnd w:id="6"/>
      <w:bookmarkEnd w:id="7"/>
    </w:p>
    <w:p w14:paraId="2432A56F" w14:textId="12A7868A" w:rsidR="00FB54ED" w:rsidRDefault="00FB54ED" w:rsidP="00F02C15"/>
    <w:p w14:paraId="532A2689" w14:textId="774410A9" w:rsidR="00EA03BD" w:rsidRPr="00EA03BD" w:rsidRDefault="00B90C2F" w:rsidP="00EA03BD">
      <w:pPr>
        <w:pStyle w:val="berschrift1"/>
      </w:pPr>
      <w:bookmarkStart w:id="8" w:name="_Toc61356273"/>
      <w:bookmarkStart w:id="9" w:name="_Toc61356293"/>
      <w:bookmarkStart w:id="10" w:name="_Toc106534010"/>
      <w:r>
        <w:t>Planen</w:t>
      </w:r>
      <w:bookmarkEnd w:id="8"/>
      <w:bookmarkEnd w:id="9"/>
      <w:bookmarkEnd w:id="10"/>
    </w:p>
    <w:p w14:paraId="44BAB6E4" w14:textId="190E488A" w:rsidR="00FD2841" w:rsidRDefault="006377C0" w:rsidP="00FD2841">
      <w:pPr>
        <w:pStyle w:val="berschrift2"/>
        <w:keepNext w:val="0"/>
        <w:keepLines w:val="0"/>
        <w:tabs>
          <w:tab w:val="clear" w:pos="851"/>
          <w:tab w:val="clear" w:pos="1134"/>
        </w:tabs>
        <w:spacing w:before="0" w:after="120" w:line="240" w:lineRule="auto"/>
      </w:pPr>
      <w:bookmarkStart w:id="11" w:name="_Toc106534011"/>
      <w:r>
        <w:t>Use Case</w:t>
      </w:r>
      <w:bookmarkEnd w:id="11"/>
    </w:p>
    <w:p w14:paraId="54019B4A" w14:textId="3D8CD90E" w:rsidR="004B7DA8" w:rsidRPr="004B7DA8" w:rsidRDefault="00E4132A" w:rsidP="004B7DA8">
      <w:r w:rsidRPr="00E4132A">
        <w:rPr>
          <w:noProof/>
        </w:rPr>
        <w:drawing>
          <wp:inline distT="0" distB="0" distL="0" distR="0" wp14:anchorId="5F6FB5F1" wp14:editId="5BA3BFCE">
            <wp:extent cx="5677692" cy="4105848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5F65" w14:textId="197EE7DA" w:rsidR="006377C0" w:rsidRDefault="006377C0" w:rsidP="006377C0">
      <w:pPr>
        <w:pStyle w:val="berschrift2"/>
      </w:pPr>
      <w:bookmarkStart w:id="12" w:name="_Toc106534012"/>
      <w:r>
        <w:lastRenderedPageBreak/>
        <w:t>Use Case Spezifikation</w:t>
      </w:r>
      <w:bookmarkEnd w:id="12"/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B8FA018" w14:textId="77777777" w:rsidTr="00C57CDD">
        <w:tc>
          <w:tcPr>
            <w:tcW w:w="2802" w:type="dxa"/>
          </w:tcPr>
          <w:p w14:paraId="637F9F7C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32164631" w14:textId="09AD011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</w:t>
            </w:r>
          </w:p>
        </w:tc>
      </w:tr>
      <w:tr w:rsidR="004B7DA8" w:rsidRPr="004B7DA8" w14:paraId="6CA95B18" w14:textId="77777777" w:rsidTr="00C57CDD">
        <w:tc>
          <w:tcPr>
            <w:tcW w:w="2802" w:type="dxa"/>
          </w:tcPr>
          <w:p w14:paraId="6FFD6779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77773FB" w14:textId="6B561B4C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ansehen</w:t>
            </w:r>
          </w:p>
        </w:tc>
      </w:tr>
      <w:tr w:rsidR="004B7DA8" w:rsidRPr="004B7DA8" w14:paraId="14917023" w14:textId="77777777" w:rsidTr="00C57CDD">
        <w:tc>
          <w:tcPr>
            <w:tcW w:w="2802" w:type="dxa"/>
          </w:tcPr>
          <w:p w14:paraId="38188BA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0B32B50" w14:textId="2D808E7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4B84B9E0" w14:textId="77777777" w:rsidTr="00C57CDD">
        <w:tc>
          <w:tcPr>
            <w:tcW w:w="2802" w:type="dxa"/>
          </w:tcPr>
          <w:p w14:paraId="2A879A8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F40D0A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491E17F" w14:textId="37E64C6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B7DA8" w:rsidRPr="004B7DA8" w14:paraId="3B5EB445" w14:textId="77777777" w:rsidTr="00C57CDD">
        <w:tc>
          <w:tcPr>
            <w:tcW w:w="2802" w:type="dxa"/>
          </w:tcPr>
          <w:p w14:paraId="3DDBA011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2D986FEA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0A1F47" w14:textId="25D3B99A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startet die Applikation und eine Liste von den verfügbaren Filmen werden im angezeigt.</w:t>
            </w:r>
          </w:p>
        </w:tc>
      </w:tr>
      <w:tr w:rsidR="004B7DA8" w:rsidRPr="004B7DA8" w14:paraId="07C5F113" w14:textId="77777777" w:rsidTr="00C57CDD">
        <w:tc>
          <w:tcPr>
            <w:tcW w:w="2802" w:type="dxa"/>
          </w:tcPr>
          <w:p w14:paraId="3B368DDD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42DBDD4F" w14:textId="11676C41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wird ausgewählt</w:t>
            </w:r>
          </w:p>
        </w:tc>
      </w:tr>
      <w:tr w:rsidR="004B7DA8" w:rsidRPr="004B7DA8" w14:paraId="1171B546" w14:textId="77777777" w:rsidTr="00C57CDD">
        <w:tc>
          <w:tcPr>
            <w:tcW w:w="2802" w:type="dxa"/>
          </w:tcPr>
          <w:p w14:paraId="4FBE236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C619E94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580D8462" w14:textId="088CB118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Eventuell wenn keine Filme Verfügbar sind, wird eine Fehlermeldung angezeigt.</w:t>
            </w:r>
          </w:p>
          <w:p w14:paraId="199C7DAB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38DC956" w14:textId="77777777" w:rsidR="004B7DA8" w:rsidRPr="004B7DA8" w:rsidRDefault="004B7DA8" w:rsidP="004B7DA8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34915D01" w14:textId="73A6DB65" w:rsidR="004B7DA8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4B7DA8" w:rsidRPr="004B7DA8" w14:paraId="1E4DB5F0" w14:textId="77777777" w:rsidTr="00C57CDD">
        <w:tc>
          <w:tcPr>
            <w:tcW w:w="2802" w:type="dxa"/>
          </w:tcPr>
          <w:p w14:paraId="0332FAC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55CC6BBB" w14:textId="1ABE5A90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</w:t>
            </w:r>
          </w:p>
        </w:tc>
      </w:tr>
      <w:tr w:rsidR="004B7DA8" w:rsidRPr="004B7DA8" w14:paraId="6932A9F9" w14:textId="77777777" w:rsidTr="00C57CDD">
        <w:tc>
          <w:tcPr>
            <w:tcW w:w="2802" w:type="dxa"/>
          </w:tcPr>
          <w:p w14:paraId="264969D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696F2D88" w14:textId="1B70E752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auswählen</w:t>
            </w:r>
          </w:p>
        </w:tc>
      </w:tr>
      <w:tr w:rsidR="004B7DA8" w:rsidRPr="004B7DA8" w14:paraId="485B33A2" w14:textId="77777777" w:rsidTr="00C57CDD">
        <w:tc>
          <w:tcPr>
            <w:tcW w:w="2802" w:type="dxa"/>
          </w:tcPr>
          <w:p w14:paraId="57AFA10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07C269A2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4B7DA8" w:rsidRPr="004B7DA8" w14:paraId="5517AB46" w14:textId="77777777" w:rsidTr="00C57CDD">
        <w:tc>
          <w:tcPr>
            <w:tcW w:w="2802" w:type="dxa"/>
          </w:tcPr>
          <w:p w14:paraId="6DD8A82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BB74233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30735F31" w14:textId="44D82BC6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Filmliste wurde angezeigt</w:t>
            </w:r>
          </w:p>
        </w:tc>
      </w:tr>
      <w:tr w:rsidR="004B7DA8" w:rsidRPr="004B7DA8" w14:paraId="2C539B77" w14:textId="77777777" w:rsidTr="00C57CDD">
        <w:tc>
          <w:tcPr>
            <w:tcW w:w="2802" w:type="dxa"/>
          </w:tcPr>
          <w:p w14:paraId="0812796B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47C8C14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7BACB974" w14:textId="47B148CC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wählt einer der Filme aus der Liste aus mit der dazugehörigen Ziffer</w:t>
            </w:r>
          </w:p>
        </w:tc>
      </w:tr>
      <w:tr w:rsidR="004B7DA8" w:rsidRPr="004B7DA8" w14:paraId="7185FF40" w14:textId="77777777" w:rsidTr="00C57CDD">
        <w:tc>
          <w:tcPr>
            <w:tcW w:w="2802" w:type="dxa"/>
          </w:tcPr>
          <w:p w14:paraId="1E7FF5A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E00D8B2" w14:textId="6D07FF7B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Platz für den Film wird reserviert</w:t>
            </w:r>
          </w:p>
        </w:tc>
      </w:tr>
      <w:tr w:rsidR="004B7DA8" w:rsidRPr="004B7DA8" w14:paraId="74863463" w14:textId="77777777" w:rsidTr="00C57CDD">
        <w:tc>
          <w:tcPr>
            <w:tcW w:w="2802" w:type="dxa"/>
          </w:tcPr>
          <w:p w14:paraId="3C9E2B3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1AEDC011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2DEE1E26" w14:textId="3B425B33" w:rsidR="004B7DA8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Bei falscher Eingabe wird Fehlermeldung angezeigt.</w:t>
            </w:r>
          </w:p>
          <w:p w14:paraId="230766B5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6DFBEB7E" w14:textId="77777777" w:rsidR="004B7DA8" w:rsidRPr="004B7DA8" w:rsidRDefault="004B7DA8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633BAB99" w14:textId="167B93B1" w:rsidR="004B7DA8" w:rsidRPr="00C46509" w:rsidRDefault="004B7DA8" w:rsidP="004B7DA8"/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802"/>
        <w:gridCol w:w="6804"/>
      </w:tblGrid>
      <w:tr w:rsidR="00E4132A" w:rsidRPr="004B7DA8" w14:paraId="6EC3CEA8" w14:textId="77777777" w:rsidTr="00C57CDD">
        <w:tc>
          <w:tcPr>
            <w:tcW w:w="2802" w:type="dxa"/>
          </w:tcPr>
          <w:p w14:paraId="5E5EB69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Nr.</w:t>
            </w:r>
          </w:p>
        </w:tc>
        <w:tc>
          <w:tcPr>
            <w:tcW w:w="6804" w:type="dxa"/>
          </w:tcPr>
          <w:p w14:paraId="728EE3BD" w14:textId="3D14B7C6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3</w:t>
            </w:r>
          </w:p>
        </w:tc>
      </w:tr>
      <w:tr w:rsidR="00E4132A" w:rsidRPr="004B7DA8" w14:paraId="74392BA7" w14:textId="77777777" w:rsidTr="00C57CDD">
        <w:tc>
          <w:tcPr>
            <w:tcW w:w="2802" w:type="dxa"/>
          </w:tcPr>
          <w:p w14:paraId="68DBECC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Use Case Titel</w:t>
            </w:r>
          </w:p>
        </w:tc>
        <w:tc>
          <w:tcPr>
            <w:tcW w:w="6804" w:type="dxa"/>
          </w:tcPr>
          <w:p w14:paraId="58168D57" w14:textId="42AA4208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Tickets reservieren</w:t>
            </w:r>
          </w:p>
        </w:tc>
      </w:tr>
      <w:tr w:rsidR="00E4132A" w:rsidRPr="004B7DA8" w14:paraId="210052DC" w14:textId="77777777" w:rsidTr="00C57CDD">
        <w:tc>
          <w:tcPr>
            <w:tcW w:w="2802" w:type="dxa"/>
          </w:tcPr>
          <w:p w14:paraId="504C98D5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Akteure (Actors)</w:t>
            </w:r>
          </w:p>
        </w:tc>
        <w:tc>
          <w:tcPr>
            <w:tcW w:w="6804" w:type="dxa"/>
          </w:tcPr>
          <w:p w14:paraId="2590044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User</w:t>
            </w:r>
          </w:p>
        </w:tc>
      </w:tr>
      <w:tr w:rsidR="00E4132A" w:rsidRPr="004B7DA8" w14:paraId="4B3B130E" w14:textId="77777777" w:rsidTr="00C57CDD">
        <w:tc>
          <w:tcPr>
            <w:tcW w:w="2802" w:type="dxa"/>
          </w:tcPr>
          <w:p w14:paraId="24779791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Vorbedingung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Pre-Condition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AFE60C2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2BD2A61B" w14:textId="11139F80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Film wurde ausgewählt und es sind Tickets verfügbar</w:t>
            </w:r>
          </w:p>
        </w:tc>
      </w:tr>
      <w:tr w:rsidR="00E4132A" w:rsidRPr="004B7DA8" w14:paraId="71E34DB5" w14:textId="77777777" w:rsidTr="00C57CDD">
        <w:tc>
          <w:tcPr>
            <w:tcW w:w="2802" w:type="dxa"/>
          </w:tcPr>
          <w:p w14:paraId="3456D13C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Beschreibung Anwendungsfall (Main Scenario)</w:t>
            </w:r>
          </w:p>
        </w:tc>
        <w:tc>
          <w:tcPr>
            <w:tcW w:w="6804" w:type="dxa"/>
          </w:tcPr>
          <w:p w14:paraId="01A5B9C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4DD4A5A3" w14:textId="674186EC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Der User reserviert ein Ticket für den auserwählten Film</w:t>
            </w:r>
          </w:p>
        </w:tc>
      </w:tr>
      <w:tr w:rsidR="00E4132A" w:rsidRPr="004B7DA8" w14:paraId="102E17BF" w14:textId="77777777" w:rsidTr="00C57CDD">
        <w:tc>
          <w:tcPr>
            <w:tcW w:w="2802" w:type="dxa"/>
          </w:tcPr>
          <w:p w14:paraId="382908D9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Nachbedingung (Post-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Condition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19453C7C" w14:textId="57E1F083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  <w:tr w:rsidR="00E4132A" w:rsidRPr="004B7DA8" w14:paraId="528CA845" w14:textId="77777777" w:rsidTr="00C57CDD">
        <w:tc>
          <w:tcPr>
            <w:tcW w:w="2802" w:type="dxa"/>
          </w:tcPr>
          <w:p w14:paraId="5351C4C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02F76163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Ausnahmen (</w:t>
            </w:r>
            <w:proofErr w:type="spellStart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Exceptions</w:t>
            </w:r>
            <w:proofErr w:type="spellEnd"/>
            <w:r w:rsidRPr="004B7DA8">
              <w:rPr>
                <w:rFonts w:ascii="Arial" w:hAnsi="Arial" w:cs="Arial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6804" w:type="dxa"/>
          </w:tcPr>
          <w:p w14:paraId="675FCAEF" w14:textId="08348E57" w:rsidR="00E4132A" w:rsidRPr="004B7DA8" w:rsidRDefault="00516311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Sind keine Tickets mehr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Verfügbar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eastAsia="de-DE"/>
              </w:rPr>
              <w:t>, wird eine Fehlermeldung ausgegeben.</w:t>
            </w:r>
          </w:p>
          <w:p w14:paraId="60F926F7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  <w:p w14:paraId="5158B10A" w14:textId="77777777" w:rsidR="00E4132A" w:rsidRPr="004B7DA8" w:rsidRDefault="00E4132A" w:rsidP="00C57CDD">
            <w:pPr>
              <w:autoSpaceDE w:val="0"/>
              <w:autoSpaceDN w:val="0"/>
              <w:rPr>
                <w:rFonts w:ascii="Arial" w:hAnsi="Arial" w:cs="Arial"/>
                <w:sz w:val="24"/>
                <w:szCs w:val="24"/>
                <w:lang w:eastAsia="de-DE"/>
              </w:rPr>
            </w:pPr>
          </w:p>
        </w:tc>
      </w:tr>
    </w:tbl>
    <w:p w14:paraId="1DDDBB14" w14:textId="77777777" w:rsidR="00E4132A" w:rsidRPr="00C46509" w:rsidRDefault="00E4132A" w:rsidP="004B7DA8"/>
    <w:p w14:paraId="3CEDA7FA" w14:textId="78EA4DAD" w:rsidR="006377C0" w:rsidRDefault="006377C0" w:rsidP="006377C0">
      <w:pPr>
        <w:pStyle w:val="berschrift2"/>
      </w:pPr>
      <w:bookmarkStart w:id="13" w:name="_Toc106534013"/>
      <w:r>
        <w:lastRenderedPageBreak/>
        <w:t>Domain Model</w:t>
      </w:r>
      <w:bookmarkEnd w:id="13"/>
    </w:p>
    <w:p w14:paraId="4FB2E60D" w14:textId="7DE7BCD0" w:rsidR="00C46509" w:rsidRPr="00C46509" w:rsidRDefault="00FF0C9E" w:rsidP="00C46509">
      <w:r w:rsidRPr="00FF0C9E">
        <w:drawing>
          <wp:inline distT="0" distB="0" distL="0" distR="0" wp14:anchorId="3E436F13" wp14:editId="5783AB1D">
            <wp:extent cx="6120130" cy="2131695"/>
            <wp:effectExtent l="0" t="0" r="0" b="1905"/>
            <wp:docPr id="5" name="Grafik 5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drinnen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DC71" w14:textId="3424F237" w:rsidR="006377C0" w:rsidRPr="00FF0C9E" w:rsidRDefault="00C65036" w:rsidP="006377C0">
      <w:pPr>
        <w:pStyle w:val="berschrift2"/>
        <w:rPr>
          <w:lang w:val="en-US"/>
        </w:rPr>
      </w:pPr>
      <w:bookmarkStart w:id="14" w:name="_Toc106534014"/>
      <w:r w:rsidRPr="00FF0C9E">
        <w:rPr>
          <w:lang w:val="en-US"/>
        </w:rPr>
        <w:t xml:space="preserve">CRC </w:t>
      </w:r>
      <w:proofErr w:type="spellStart"/>
      <w:r w:rsidRPr="00FF0C9E">
        <w:rPr>
          <w:lang w:val="en-US"/>
        </w:rPr>
        <w:t>Karten</w:t>
      </w:r>
      <w:proofErr w:type="spellEnd"/>
      <w:r w:rsidRPr="00FF0C9E">
        <w:rPr>
          <w:lang w:val="en-US"/>
        </w:rPr>
        <w:t xml:space="preserve"> and Class </w:t>
      </w:r>
      <w:proofErr w:type="spellStart"/>
      <w:r w:rsidRPr="00FF0C9E">
        <w:rPr>
          <w:lang w:val="en-US"/>
        </w:rPr>
        <w:t>Diagramm</w:t>
      </w:r>
      <w:bookmarkEnd w:id="14"/>
      <w:proofErr w:type="spellEnd"/>
    </w:p>
    <w:p w14:paraId="500C217D" w14:textId="29580BE6" w:rsidR="009A6A58" w:rsidRPr="00C65036" w:rsidRDefault="003543DF" w:rsidP="00FD2841">
      <w:pPr>
        <w:rPr>
          <w:lang w:val="fr-FR"/>
        </w:rPr>
      </w:pPr>
      <w:r w:rsidRPr="003543DF">
        <w:rPr>
          <w:noProof/>
          <w:lang w:val="fr-FR"/>
        </w:rPr>
        <w:drawing>
          <wp:inline distT="0" distB="0" distL="0" distR="0" wp14:anchorId="31CD411C" wp14:editId="533FF4E1">
            <wp:extent cx="6120130" cy="286893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E070" w14:textId="2762E0DC" w:rsidR="00F02C15" w:rsidRDefault="0078610E" w:rsidP="00D9242D">
      <w:r>
        <w:br w:type="column"/>
      </w:r>
    </w:p>
    <w:sectPr w:rsidR="00F02C15" w:rsidSect="008E13FB">
      <w:footerReference w:type="default" r:id="rId16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DC9E" w14:textId="77777777" w:rsidR="007E22D5" w:rsidRDefault="007E22D5" w:rsidP="004D3714">
      <w:r>
        <w:separator/>
      </w:r>
    </w:p>
  </w:endnote>
  <w:endnote w:type="continuationSeparator" w:id="0">
    <w:p w14:paraId="053CBAA7" w14:textId="77777777" w:rsidR="007E22D5" w:rsidRDefault="007E22D5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31DC45D3" w14:textId="2FCA130E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29C104" wp14:editId="1BDEA0B4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418921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="00DF7901">
          <w:rPr>
            <w:color w:val="565656"/>
            <w:sz w:val="16"/>
            <w:szCs w:val="16"/>
          </w:rPr>
          <w:t xml:space="preserve">Modul </w:t>
        </w:r>
        <w:r w:rsidR="00E4132A">
          <w:rPr>
            <w:color w:val="565656"/>
            <w:sz w:val="16"/>
            <w:szCs w:val="16"/>
          </w:rPr>
          <w:t xml:space="preserve">326 </w:t>
        </w:r>
        <w:r w:rsidRPr="007D7A59">
          <w:rPr>
            <w:color w:val="565656"/>
            <w:sz w:val="16"/>
            <w:szCs w:val="16"/>
          </w:rPr>
          <w:t xml:space="preserve">| </w:t>
        </w:r>
        <w:r w:rsidR="00E4132A">
          <w:rPr>
            <w:color w:val="565656"/>
            <w:sz w:val="16"/>
            <w:szCs w:val="16"/>
          </w:rPr>
          <w:t>Kino Reservation System</w:t>
        </w:r>
        <w:r w:rsidR="00294842">
          <w:rPr>
            <w:color w:val="565656"/>
            <w:sz w:val="16"/>
            <w:szCs w:val="16"/>
          </w:rPr>
          <w:t xml:space="preserve"> Projekt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693EC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1F05" w14:textId="77777777" w:rsidR="007E22D5" w:rsidRDefault="007E22D5" w:rsidP="004D3714">
      <w:r>
        <w:separator/>
      </w:r>
    </w:p>
  </w:footnote>
  <w:footnote w:type="continuationSeparator" w:id="0">
    <w:p w14:paraId="60B25C9F" w14:textId="77777777" w:rsidR="007E22D5" w:rsidRDefault="007E22D5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1849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AAD62EE"/>
    <w:multiLevelType w:val="multilevel"/>
    <w:tmpl w:val="3EEEB7DC"/>
    <w:numStyleLink w:val="Bbc"/>
  </w:abstractNum>
  <w:abstractNum w:abstractNumId="27" w15:restartNumberingAfterBreak="0">
    <w:nsid w:val="2CBA20C5"/>
    <w:multiLevelType w:val="multilevel"/>
    <w:tmpl w:val="3EEEB7DC"/>
    <w:numStyleLink w:val="Bbc"/>
  </w:abstractNum>
  <w:abstractNum w:abstractNumId="28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801DF"/>
    <w:multiLevelType w:val="multilevel"/>
    <w:tmpl w:val="3EEEB7DC"/>
    <w:numStyleLink w:val="Bbc"/>
  </w:abstractNum>
  <w:abstractNum w:abstractNumId="31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A77E8"/>
    <w:multiLevelType w:val="multilevel"/>
    <w:tmpl w:val="3EEEB7DC"/>
    <w:numStyleLink w:val="Bbc"/>
  </w:abstractNum>
  <w:abstractNum w:abstractNumId="33" w15:restartNumberingAfterBreak="0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C202DBD"/>
    <w:multiLevelType w:val="hybridMultilevel"/>
    <w:tmpl w:val="42460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668188A"/>
    <w:multiLevelType w:val="multilevel"/>
    <w:tmpl w:val="3EEEB7DC"/>
    <w:numStyleLink w:val="Bbc"/>
  </w:abstractNum>
  <w:abstractNum w:abstractNumId="4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013581"/>
    <w:multiLevelType w:val="multilevel"/>
    <w:tmpl w:val="3EEEB7DC"/>
    <w:numStyleLink w:val="Bbc"/>
  </w:abstractNum>
  <w:abstractNum w:abstractNumId="45" w15:restartNumberingAfterBreak="0">
    <w:nsid w:val="76DC1690"/>
    <w:multiLevelType w:val="hybridMultilevel"/>
    <w:tmpl w:val="DA3A6138"/>
    <w:lvl w:ilvl="0" w:tplc="56AED4F8">
      <w:start w:val="6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656019"/>
    <w:multiLevelType w:val="multilevel"/>
    <w:tmpl w:val="3EEEB7DC"/>
    <w:numStyleLink w:val="Bbc"/>
  </w:abstractNum>
  <w:num w:numId="1" w16cid:durableId="514810808">
    <w:abstractNumId w:val="29"/>
  </w:num>
  <w:num w:numId="2" w16cid:durableId="1778673853">
    <w:abstractNumId w:val="4"/>
  </w:num>
  <w:num w:numId="3" w16cid:durableId="86734030">
    <w:abstractNumId w:val="5"/>
  </w:num>
  <w:num w:numId="4" w16cid:durableId="934943304">
    <w:abstractNumId w:val="35"/>
  </w:num>
  <w:num w:numId="5" w16cid:durableId="1213228530">
    <w:abstractNumId w:val="9"/>
  </w:num>
  <w:num w:numId="6" w16cid:durableId="1968193410">
    <w:abstractNumId w:val="7"/>
  </w:num>
  <w:num w:numId="7" w16cid:durableId="1314291090">
    <w:abstractNumId w:val="6"/>
  </w:num>
  <w:num w:numId="8" w16cid:durableId="698548264">
    <w:abstractNumId w:val="25"/>
  </w:num>
  <w:num w:numId="9" w16cid:durableId="1114062312">
    <w:abstractNumId w:val="28"/>
  </w:num>
  <w:num w:numId="10" w16cid:durableId="1089810112">
    <w:abstractNumId w:val="20"/>
  </w:num>
  <w:num w:numId="11" w16cid:durableId="947080758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 w16cid:durableId="1379278146">
    <w:abstractNumId w:val="37"/>
  </w:num>
  <w:num w:numId="13" w16cid:durableId="164440880">
    <w:abstractNumId w:val="13"/>
  </w:num>
  <w:num w:numId="14" w16cid:durableId="1783114412">
    <w:abstractNumId w:val="31"/>
  </w:num>
  <w:num w:numId="15" w16cid:durableId="699355188">
    <w:abstractNumId w:val="17"/>
  </w:num>
  <w:num w:numId="16" w16cid:durableId="1148861145">
    <w:abstractNumId w:val="11"/>
  </w:num>
  <w:num w:numId="17" w16cid:durableId="768543850">
    <w:abstractNumId w:val="34"/>
  </w:num>
  <w:num w:numId="18" w16cid:durableId="495154206">
    <w:abstractNumId w:val="42"/>
  </w:num>
  <w:num w:numId="19" w16cid:durableId="1444812723">
    <w:abstractNumId w:val="36"/>
  </w:num>
  <w:num w:numId="20" w16cid:durableId="806901203">
    <w:abstractNumId w:val="16"/>
  </w:num>
  <w:num w:numId="21" w16cid:durableId="1158225231">
    <w:abstractNumId w:val="32"/>
  </w:num>
  <w:num w:numId="22" w16cid:durableId="743987153">
    <w:abstractNumId w:val="41"/>
  </w:num>
  <w:num w:numId="23" w16cid:durableId="216937831">
    <w:abstractNumId w:val="14"/>
  </w:num>
  <w:num w:numId="24" w16cid:durableId="1828937474">
    <w:abstractNumId w:val="38"/>
  </w:num>
  <w:num w:numId="25" w16cid:durableId="809857958">
    <w:abstractNumId w:val="10"/>
  </w:num>
  <w:num w:numId="26" w16cid:durableId="1111626567">
    <w:abstractNumId w:val="18"/>
  </w:num>
  <w:num w:numId="27" w16cid:durableId="381517180">
    <w:abstractNumId w:val="30"/>
  </w:num>
  <w:num w:numId="28" w16cid:durableId="297033958">
    <w:abstractNumId w:val="8"/>
  </w:num>
  <w:num w:numId="29" w16cid:durableId="533543335">
    <w:abstractNumId w:val="3"/>
  </w:num>
  <w:num w:numId="30" w16cid:durableId="1507011150">
    <w:abstractNumId w:val="2"/>
  </w:num>
  <w:num w:numId="31" w16cid:durableId="616959054">
    <w:abstractNumId w:val="1"/>
  </w:num>
  <w:num w:numId="32" w16cid:durableId="821504894">
    <w:abstractNumId w:val="0"/>
  </w:num>
  <w:num w:numId="33" w16cid:durableId="2036811970">
    <w:abstractNumId w:val="27"/>
  </w:num>
  <w:num w:numId="34" w16cid:durableId="1270503754">
    <w:abstractNumId w:val="21"/>
  </w:num>
  <w:num w:numId="35" w16cid:durableId="1269309169">
    <w:abstractNumId w:val="44"/>
  </w:num>
  <w:num w:numId="36" w16cid:durableId="1960867554">
    <w:abstractNumId w:val="46"/>
  </w:num>
  <w:num w:numId="37" w16cid:durableId="334920746">
    <w:abstractNumId w:val="26"/>
  </w:num>
  <w:num w:numId="38" w16cid:durableId="1688749718">
    <w:abstractNumId w:val="19"/>
  </w:num>
  <w:num w:numId="39" w16cid:durableId="1157378014">
    <w:abstractNumId w:val="24"/>
  </w:num>
  <w:num w:numId="40" w16cid:durableId="281301278">
    <w:abstractNumId w:val="23"/>
  </w:num>
  <w:num w:numId="41" w16cid:durableId="1696227770">
    <w:abstractNumId w:val="43"/>
  </w:num>
  <w:num w:numId="42" w16cid:durableId="79181598">
    <w:abstractNumId w:val="12"/>
  </w:num>
  <w:num w:numId="43" w16cid:durableId="1538199352">
    <w:abstractNumId w:val="40"/>
  </w:num>
  <w:num w:numId="44" w16cid:durableId="1214800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10729275">
    <w:abstractNumId w:val="23"/>
  </w:num>
  <w:num w:numId="46" w16cid:durableId="1412697290">
    <w:abstractNumId w:val="33"/>
  </w:num>
  <w:num w:numId="47" w16cid:durableId="804354194">
    <w:abstractNumId w:val="45"/>
  </w:num>
  <w:num w:numId="48" w16cid:durableId="29646380">
    <w:abstractNumId w:val="22"/>
  </w:num>
  <w:num w:numId="49" w16cid:durableId="155809506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FCC"/>
    <w:rsid w:val="000006F6"/>
    <w:rsid w:val="00000ED7"/>
    <w:rsid w:val="00000FB8"/>
    <w:rsid w:val="0000336F"/>
    <w:rsid w:val="00005DF5"/>
    <w:rsid w:val="00010A73"/>
    <w:rsid w:val="00017B05"/>
    <w:rsid w:val="00021B20"/>
    <w:rsid w:val="000320AB"/>
    <w:rsid w:val="00034A7F"/>
    <w:rsid w:val="00035F99"/>
    <w:rsid w:val="00037D8D"/>
    <w:rsid w:val="00041CC6"/>
    <w:rsid w:val="0004356C"/>
    <w:rsid w:val="0006184F"/>
    <w:rsid w:val="00065F68"/>
    <w:rsid w:val="00076610"/>
    <w:rsid w:val="00091E58"/>
    <w:rsid w:val="000959CA"/>
    <w:rsid w:val="00097798"/>
    <w:rsid w:val="000A21FE"/>
    <w:rsid w:val="000A35CA"/>
    <w:rsid w:val="000A4D30"/>
    <w:rsid w:val="000A5DE7"/>
    <w:rsid w:val="000A62EC"/>
    <w:rsid w:val="000A6A0A"/>
    <w:rsid w:val="000A7331"/>
    <w:rsid w:val="000B09B1"/>
    <w:rsid w:val="000B6C9B"/>
    <w:rsid w:val="000C0A0B"/>
    <w:rsid w:val="000C2837"/>
    <w:rsid w:val="000C2CB6"/>
    <w:rsid w:val="000D3448"/>
    <w:rsid w:val="000D3A87"/>
    <w:rsid w:val="000D78BA"/>
    <w:rsid w:val="000E063A"/>
    <w:rsid w:val="000E0E49"/>
    <w:rsid w:val="000E6D24"/>
    <w:rsid w:val="000F4705"/>
    <w:rsid w:val="000F58E5"/>
    <w:rsid w:val="00107D61"/>
    <w:rsid w:val="001111EB"/>
    <w:rsid w:val="0011150A"/>
    <w:rsid w:val="00111F92"/>
    <w:rsid w:val="00120FDC"/>
    <w:rsid w:val="0012194D"/>
    <w:rsid w:val="00132940"/>
    <w:rsid w:val="00137AAA"/>
    <w:rsid w:val="00144A21"/>
    <w:rsid w:val="0014559D"/>
    <w:rsid w:val="00150BE3"/>
    <w:rsid w:val="00150C68"/>
    <w:rsid w:val="00151FB8"/>
    <w:rsid w:val="001529AC"/>
    <w:rsid w:val="00153D56"/>
    <w:rsid w:val="001566CD"/>
    <w:rsid w:val="00156A61"/>
    <w:rsid w:val="001635B9"/>
    <w:rsid w:val="00172D22"/>
    <w:rsid w:val="001746BC"/>
    <w:rsid w:val="001746F9"/>
    <w:rsid w:val="00181E40"/>
    <w:rsid w:val="001904EC"/>
    <w:rsid w:val="00192C47"/>
    <w:rsid w:val="00192DFB"/>
    <w:rsid w:val="00192EEA"/>
    <w:rsid w:val="00194593"/>
    <w:rsid w:val="001951C9"/>
    <w:rsid w:val="001A18AA"/>
    <w:rsid w:val="001A5024"/>
    <w:rsid w:val="001A6DFA"/>
    <w:rsid w:val="001B55B4"/>
    <w:rsid w:val="001B63DC"/>
    <w:rsid w:val="001C07AD"/>
    <w:rsid w:val="001C0950"/>
    <w:rsid w:val="001C3C06"/>
    <w:rsid w:val="001C42C8"/>
    <w:rsid w:val="001C5722"/>
    <w:rsid w:val="001D0685"/>
    <w:rsid w:val="001D170E"/>
    <w:rsid w:val="001D2B0A"/>
    <w:rsid w:val="001D2B46"/>
    <w:rsid w:val="001D54E8"/>
    <w:rsid w:val="001E27AA"/>
    <w:rsid w:val="001E388B"/>
    <w:rsid w:val="001E3C7C"/>
    <w:rsid w:val="001E4612"/>
    <w:rsid w:val="001E6814"/>
    <w:rsid w:val="001F2B37"/>
    <w:rsid w:val="001F2F9B"/>
    <w:rsid w:val="001F3872"/>
    <w:rsid w:val="001F3CB3"/>
    <w:rsid w:val="001F5F3B"/>
    <w:rsid w:val="0021067F"/>
    <w:rsid w:val="00213F61"/>
    <w:rsid w:val="0022213E"/>
    <w:rsid w:val="00224046"/>
    <w:rsid w:val="00224AF4"/>
    <w:rsid w:val="002273BD"/>
    <w:rsid w:val="00233840"/>
    <w:rsid w:val="0023388F"/>
    <w:rsid w:val="00234513"/>
    <w:rsid w:val="00237708"/>
    <w:rsid w:val="00237AB0"/>
    <w:rsid w:val="00241D68"/>
    <w:rsid w:val="0024597F"/>
    <w:rsid w:val="00246F7D"/>
    <w:rsid w:val="002512A7"/>
    <w:rsid w:val="00252D6F"/>
    <w:rsid w:val="00253DA3"/>
    <w:rsid w:val="00254C69"/>
    <w:rsid w:val="002606A1"/>
    <w:rsid w:val="00260E82"/>
    <w:rsid w:val="00262EFA"/>
    <w:rsid w:val="00263568"/>
    <w:rsid w:val="00263FDC"/>
    <w:rsid w:val="00265362"/>
    <w:rsid w:val="00265400"/>
    <w:rsid w:val="00266DAC"/>
    <w:rsid w:val="00267584"/>
    <w:rsid w:val="00272BB6"/>
    <w:rsid w:val="00274051"/>
    <w:rsid w:val="002815F6"/>
    <w:rsid w:val="00284F5C"/>
    <w:rsid w:val="00285485"/>
    <w:rsid w:val="002871D7"/>
    <w:rsid w:val="002904F6"/>
    <w:rsid w:val="00290EAF"/>
    <w:rsid w:val="002923A6"/>
    <w:rsid w:val="00294842"/>
    <w:rsid w:val="002A1C01"/>
    <w:rsid w:val="002A3646"/>
    <w:rsid w:val="002B1DA1"/>
    <w:rsid w:val="002B3693"/>
    <w:rsid w:val="002C3FA7"/>
    <w:rsid w:val="002C5342"/>
    <w:rsid w:val="002D1480"/>
    <w:rsid w:val="002D4557"/>
    <w:rsid w:val="002E0337"/>
    <w:rsid w:val="002E22AB"/>
    <w:rsid w:val="002E3515"/>
    <w:rsid w:val="002E729E"/>
    <w:rsid w:val="002F24D8"/>
    <w:rsid w:val="00305607"/>
    <w:rsid w:val="00306193"/>
    <w:rsid w:val="003210ED"/>
    <w:rsid w:val="0032156E"/>
    <w:rsid w:val="003229CD"/>
    <w:rsid w:val="00323B56"/>
    <w:rsid w:val="003322F7"/>
    <w:rsid w:val="0033671A"/>
    <w:rsid w:val="003543DF"/>
    <w:rsid w:val="0037068D"/>
    <w:rsid w:val="003748CB"/>
    <w:rsid w:val="0037613C"/>
    <w:rsid w:val="0037627F"/>
    <w:rsid w:val="00380472"/>
    <w:rsid w:val="00382938"/>
    <w:rsid w:val="003847B5"/>
    <w:rsid w:val="00385170"/>
    <w:rsid w:val="00394C22"/>
    <w:rsid w:val="003A3113"/>
    <w:rsid w:val="003A5FDB"/>
    <w:rsid w:val="003A61FF"/>
    <w:rsid w:val="003A67D7"/>
    <w:rsid w:val="003C074C"/>
    <w:rsid w:val="003C0ACD"/>
    <w:rsid w:val="003C2E97"/>
    <w:rsid w:val="003C2F01"/>
    <w:rsid w:val="003C3BEC"/>
    <w:rsid w:val="003C7124"/>
    <w:rsid w:val="003C7CB0"/>
    <w:rsid w:val="003C7DC3"/>
    <w:rsid w:val="003E0112"/>
    <w:rsid w:val="003E0196"/>
    <w:rsid w:val="003E219C"/>
    <w:rsid w:val="003E453E"/>
    <w:rsid w:val="003E51A9"/>
    <w:rsid w:val="003E5336"/>
    <w:rsid w:val="003E6167"/>
    <w:rsid w:val="003F3DEF"/>
    <w:rsid w:val="003F431E"/>
    <w:rsid w:val="00420FA6"/>
    <w:rsid w:val="004263EC"/>
    <w:rsid w:val="00427305"/>
    <w:rsid w:val="00427C77"/>
    <w:rsid w:val="0043015E"/>
    <w:rsid w:val="00434474"/>
    <w:rsid w:val="00434DC3"/>
    <w:rsid w:val="00434EF3"/>
    <w:rsid w:val="00436C7D"/>
    <w:rsid w:val="00441FD3"/>
    <w:rsid w:val="00444279"/>
    <w:rsid w:val="00446E8F"/>
    <w:rsid w:val="00452711"/>
    <w:rsid w:val="00456E92"/>
    <w:rsid w:val="00461944"/>
    <w:rsid w:val="00461BAD"/>
    <w:rsid w:val="004624AE"/>
    <w:rsid w:val="00463498"/>
    <w:rsid w:val="0047135F"/>
    <w:rsid w:val="00473ACE"/>
    <w:rsid w:val="00475772"/>
    <w:rsid w:val="00490DC0"/>
    <w:rsid w:val="004A2286"/>
    <w:rsid w:val="004A64B2"/>
    <w:rsid w:val="004B039F"/>
    <w:rsid w:val="004B19D5"/>
    <w:rsid w:val="004B19DC"/>
    <w:rsid w:val="004B7DA8"/>
    <w:rsid w:val="004B7E5B"/>
    <w:rsid w:val="004C0A00"/>
    <w:rsid w:val="004C6BF0"/>
    <w:rsid w:val="004C729A"/>
    <w:rsid w:val="004D0442"/>
    <w:rsid w:val="004D3714"/>
    <w:rsid w:val="004D4712"/>
    <w:rsid w:val="004D4FC2"/>
    <w:rsid w:val="004E1EBF"/>
    <w:rsid w:val="00502323"/>
    <w:rsid w:val="00504E91"/>
    <w:rsid w:val="00505C1C"/>
    <w:rsid w:val="00512478"/>
    <w:rsid w:val="00516109"/>
    <w:rsid w:val="00516311"/>
    <w:rsid w:val="005177BC"/>
    <w:rsid w:val="00522FCC"/>
    <w:rsid w:val="005245D9"/>
    <w:rsid w:val="00532211"/>
    <w:rsid w:val="0053247B"/>
    <w:rsid w:val="00532CFE"/>
    <w:rsid w:val="0053467B"/>
    <w:rsid w:val="00543B43"/>
    <w:rsid w:val="00546CFB"/>
    <w:rsid w:val="00547C99"/>
    <w:rsid w:val="00550B11"/>
    <w:rsid w:val="00556816"/>
    <w:rsid w:val="00560857"/>
    <w:rsid w:val="00566DF6"/>
    <w:rsid w:val="00570C13"/>
    <w:rsid w:val="005816D5"/>
    <w:rsid w:val="00581FAD"/>
    <w:rsid w:val="005826DF"/>
    <w:rsid w:val="005831D1"/>
    <w:rsid w:val="00592177"/>
    <w:rsid w:val="005A62F8"/>
    <w:rsid w:val="005A7A04"/>
    <w:rsid w:val="005C33C6"/>
    <w:rsid w:val="005C623F"/>
    <w:rsid w:val="005D261B"/>
    <w:rsid w:val="005D292F"/>
    <w:rsid w:val="005D3491"/>
    <w:rsid w:val="005D4FEF"/>
    <w:rsid w:val="005D5BDE"/>
    <w:rsid w:val="005E0C13"/>
    <w:rsid w:val="005E119B"/>
    <w:rsid w:val="005E11AE"/>
    <w:rsid w:val="005E4E6A"/>
    <w:rsid w:val="005F4B62"/>
    <w:rsid w:val="005F7065"/>
    <w:rsid w:val="00602406"/>
    <w:rsid w:val="00605999"/>
    <w:rsid w:val="00611723"/>
    <w:rsid w:val="00612163"/>
    <w:rsid w:val="00612D9A"/>
    <w:rsid w:val="006133B0"/>
    <w:rsid w:val="00613405"/>
    <w:rsid w:val="00621F3C"/>
    <w:rsid w:val="00626750"/>
    <w:rsid w:val="0063032C"/>
    <w:rsid w:val="00632A77"/>
    <w:rsid w:val="006377C0"/>
    <w:rsid w:val="00637A44"/>
    <w:rsid w:val="006408C7"/>
    <w:rsid w:val="00643748"/>
    <w:rsid w:val="00645142"/>
    <w:rsid w:val="00651945"/>
    <w:rsid w:val="00652F51"/>
    <w:rsid w:val="00653AD8"/>
    <w:rsid w:val="006576DA"/>
    <w:rsid w:val="0066149D"/>
    <w:rsid w:val="00663120"/>
    <w:rsid w:val="00666EA1"/>
    <w:rsid w:val="00670D58"/>
    <w:rsid w:val="006823F8"/>
    <w:rsid w:val="006840C4"/>
    <w:rsid w:val="006866C7"/>
    <w:rsid w:val="0069065A"/>
    <w:rsid w:val="00691744"/>
    <w:rsid w:val="00692006"/>
    <w:rsid w:val="00692A64"/>
    <w:rsid w:val="0069317F"/>
    <w:rsid w:val="00693EC8"/>
    <w:rsid w:val="006952DC"/>
    <w:rsid w:val="006A07E7"/>
    <w:rsid w:val="006A4576"/>
    <w:rsid w:val="006A7C20"/>
    <w:rsid w:val="006C331B"/>
    <w:rsid w:val="006D12FE"/>
    <w:rsid w:val="006D780A"/>
    <w:rsid w:val="006E28A1"/>
    <w:rsid w:val="006E59A9"/>
    <w:rsid w:val="006F5B7B"/>
    <w:rsid w:val="00703148"/>
    <w:rsid w:val="0071002A"/>
    <w:rsid w:val="00712616"/>
    <w:rsid w:val="00713E1E"/>
    <w:rsid w:val="00716B76"/>
    <w:rsid w:val="00721A11"/>
    <w:rsid w:val="00722488"/>
    <w:rsid w:val="00723769"/>
    <w:rsid w:val="00726B45"/>
    <w:rsid w:val="00733160"/>
    <w:rsid w:val="00735BB7"/>
    <w:rsid w:val="00736882"/>
    <w:rsid w:val="007430AF"/>
    <w:rsid w:val="00751CF7"/>
    <w:rsid w:val="0075652D"/>
    <w:rsid w:val="00764B24"/>
    <w:rsid w:val="00765182"/>
    <w:rsid w:val="00767580"/>
    <w:rsid w:val="0076786E"/>
    <w:rsid w:val="0077680B"/>
    <w:rsid w:val="00777FE0"/>
    <w:rsid w:val="007817BD"/>
    <w:rsid w:val="00783D85"/>
    <w:rsid w:val="0078610E"/>
    <w:rsid w:val="0078732C"/>
    <w:rsid w:val="00787C79"/>
    <w:rsid w:val="00791B59"/>
    <w:rsid w:val="0079243A"/>
    <w:rsid w:val="00793871"/>
    <w:rsid w:val="007966C1"/>
    <w:rsid w:val="007A027A"/>
    <w:rsid w:val="007A3643"/>
    <w:rsid w:val="007A47A9"/>
    <w:rsid w:val="007B03D0"/>
    <w:rsid w:val="007B3E2D"/>
    <w:rsid w:val="007C2250"/>
    <w:rsid w:val="007C4573"/>
    <w:rsid w:val="007C57C0"/>
    <w:rsid w:val="007C592D"/>
    <w:rsid w:val="007D2B66"/>
    <w:rsid w:val="007D4CEF"/>
    <w:rsid w:val="007D7A59"/>
    <w:rsid w:val="007E00E8"/>
    <w:rsid w:val="007E22D5"/>
    <w:rsid w:val="007E3376"/>
    <w:rsid w:val="007F0876"/>
    <w:rsid w:val="007F38CF"/>
    <w:rsid w:val="0080600D"/>
    <w:rsid w:val="00814FF0"/>
    <w:rsid w:val="008233DD"/>
    <w:rsid w:val="00824C3E"/>
    <w:rsid w:val="0082633E"/>
    <w:rsid w:val="008365A1"/>
    <w:rsid w:val="00837A08"/>
    <w:rsid w:val="00840070"/>
    <w:rsid w:val="00840E80"/>
    <w:rsid w:val="00843654"/>
    <w:rsid w:val="00845A27"/>
    <w:rsid w:val="00850840"/>
    <w:rsid w:val="00851A77"/>
    <w:rsid w:val="0085234E"/>
    <w:rsid w:val="00853B8E"/>
    <w:rsid w:val="00855100"/>
    <w:rsid w:val="0085536D"/>
    <w:rsid w:val="008562FE"/>
    <w:rsid w:val="00856360"/>
    <w:rsid w:val="008573F0"/>
    <w:rsid w:val="00860FD9"/>
    <w:rsid w:val="00864A1F"/>
    <w:rsid w:val="008653D1"/>
    <w:rsid w:val="00871F78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42E"/>
    <w:rsid w:val="008D6633"/>
    <w:rsid w:val="008E13FB"/>
    <w:rsid w:val="008E637F"/>
    <w:rsid w:val="008E6AA6"/>
    <w:rsid w:val="008E6DB4"/>
    <w:rsid w:val="008F38D9"/>
    <w:rsid w:val="008F575A"/>
    <w:rsid w:val="00902680"/>
    <w:rsid w:val="00904CE3"/>
    <w:rsid w:val="0092481B"/>
    <w:rsid w:val="00927209"/>
    <w:rsid w:val="009303D3"/>
    <w:rsid w:val="009332F4"/>
    <w:rsid w:val="00937AED"/>
    <w:rsid w:val="00940009"/>
    <w:rsid w:val="00944E39"/>
    <w:rsid w:val="00951BBB"/>
    <w:rsid w:val="0095208F"/>
    <w:rsid w:val="009547F0"/>
    <w:rsid w:val="009578A8"/>
    <w:rsid w:val="00957969"/>
    <w:rsid w:val="00963DB7"/>
    <w:rsid w:val="0096660E"/>
    <w:rsid w:val="0097197F"/>
    <w:rsid w:val="00972362"/>
    <w:rsid w:val="00973E9B"/>
    <w:rsid w:val="00980458"/>
    <w:rsid w:val="009863DE"/>
    <w:rsid w:val="00992664"/>
    <w:rsid w:val="00993439"/>
    <w:rsid w:val="009A02B5"/>
    <w:rsid w:val="009A1B38"/>
    <w:rsid w:val="009A2531"/>
    <w:rsid w:val="009A513F"/>
    <w:rsid w:val="009A6A58"/>
    <w:rsid w:val="009B27BD"/>
    <w:rsid w:val="009B38C5"/>
    <w:rsid w:val="009C336A"/>
    <w:rsid w:val="009C40A7"/>
    <w:rsid w:val="009C69BD"/>
    <w:rsid w:val="009D1F72"/>
    <w:rsid w:val="009D2934"/>
    <w:rsid w:val="009D335F"/>
    <w:rsid w:val="009D37E8"/>
    <w:rsid w:val="009D4392"/>
    <w:rsid w:val="009F241B"/>
    <w:rsid w:val="009F2873"/>
    <w:rsid w:val="009F470D"/>
    <w:rsid w:val="009F5647"/>
    <w:rsid w:val="009F5B1E"/>
    <w:rsid w:val="009F6844"/>
    <w:rsid w:val="00A006CC"/>
    <w:rsid w:val="00A013F6"/>
    <w:rsid w:val="00A03541"/>
    <w:rsid w:val="00A07A2A"/>
    <w:rsid w:val="00A1152A"/>
    <w:rsid w:val="00A14767"/>
    <w:rsid w:val="00A23DEC"/>
    <w:rsid w:val="00A27272"/>
    <w:rsid w:val="00A318CB"/>
    <w:rsid w:val="00A36609"/>
    <w:rsid w:val="00A528FB"/>
    <w:rsid w:val="00A5357B"/>
    <w:rsid w:val="00A562DD"/>
    <w:rsid w:val="00A563D5"/>
    <w:rsid w:val="00A65185"/>
    <w:rsid w:val="00A71ADA"/>
    <w:rsid w:val="00A73616"/>
    <w:rsid w:val="00A74013"/>
    <w:rsid w:val="00A74E99"/>
    <w:rsid w:val="00A77819"/>
    <w:rsid w:val="00A84B0D"/>
    <w:rsid w:val="00A95B28"/>
    <w:rsid w:val="00AA215C"/>
    <w:rsid w:val="00AA3321"/>
    <w:rsid w:val="00AB6024"/>
    <w:rsid w:val="00AB77FC"/>
    <w:rsid w:val="00AC29C8"/>
    <w:rsid w:val="00AC5EC7"/>
    <w:rsid w:val="00AC742D"/>
    <w:rsid w:val="00AD00E2"/>
    <w:rsid w:val="00AD6821"/>
    <w:rsid w:val="00AE0857"/>
    <w:rsid w:val="00AF0717"/>
    <w:rsid w:val="00AF0F54"/>
    <w:rsid w:val="00B01266"/>
    <w:rsid w:val="00B02455"/>
    <w:rsid w:val="00B06952"/>
    <w:rsid w:val="00B20FAC"/>
    <w:rsid w:val="00B30200"/>
    <w:rsid w:val="00B3056F"/>
    <w:rsid w:val="00B31085"/>
    <w:rsid w:val="00B3331B"/>
    <w:rsid w:val="00B33748"/>
    <w:rsid w:val="00B36167"/>
    <w:rsid w:val="00B36A1B"/>
    <w:rsid w:val="00B3764F"/>
    <w:rsid w:val="00B4166C"/>
    <w:rsid w:val="00B54274"/>
    <w:rsid w:val="00B546C8"/>
    <w:rsid w:val="00B646A1"/>
    <w:rsid w:val="00B65F90"/>
    <w:rsid w:val="00B6672F"/>
    <w:rsid w:val="00B67A51"/>
    <w:rsid w:val="00B67AB8"/>
    <w:rsid w:val="00B72F28"/>
    <w:rsid w:val="00B80193"/>
    <w:rsid w:val="00B8032D"/>
    <w:rsid w:val="00B8182F"/>
    <w:rsid w:val="00B82817"/>
    <w:rsid w:val="00B84441"/>
    <w:rsid w:val="00B84DD0"/>
    <w:rsid w:val="00B90C2F"/>
    <w:rsid w:val="00B90E17"/>
    <w:rsid w:val="00B92679"/>
    <w:rsid w:val="00B95377"/>
    <w:rsid w:val="00BA2B1D"/>
    <w:rsid w:val="00BA2CE4"/>
    <w:rsid w:val="00BB1C9E"/>
    <w:rsid w:val="00BB20CE"/>
    <w:rsid w:val="00BC0D6E"/>
    <w:rsid w:val="00BC0F45"/>
    <w:rsid w:val="00BC548E"/>
    <w:rsid w:val="00BC6805"/>
    <w:rsid w:val="00BC74CD"/>
    <w:rsid w:val="00BD2879"/>
    <w:rsid w:val="00BD443D"/>
    <w:rsid w:val="00BE28B5"/>
    <w:rsid w:val="00BE2A4E"/>
    <w:rsid w:val="00BE33EE"/>
    <w:rsid w:val="00BF0FB5"/>
    <w:rsid w:val="00BF7BB5"/>
    <w:rsid w:val="00C00D54"/>
    <w:rsid w:val="00C01B41"/>
    <w:rsid w:val="00C01F07"/>
    <w:rsid w:val="00C03632"/>
    <w:rsid w:val="00C064CE"/>
    <w:rsid w:val="00C07F5C"/>
    <w:rsid w:val="00C10F46"/>
    <w:rsid w:val="00C110FD"/>
    <w:rsid w:val="00C11C2E"/>
    <w:rsid w:val="00C149AB"/>
    <w:rsid w:val="00C16815"/>
    <w:rsid w:val="00C1798C"/>
    <w:rsid w:val="00C20B7B"/>
    <w:rsid w:val="00C326B0"/>
    <w:rsid w:val="00C332A5"/>
    <w:rsid w:val="00C35418"/>
    <w:rsid w:val="00C4006C"/>
    <w:rsid w:val="00C4033E"/>
    <w:rsid w:val="00C41CFF"/>
    <w:rsid w:val="00C46509"/>
    <w:rsid w:val="00C46A92"/>
    <w:rsid w:val="00C46DF2"/>
    <w:rsid w:val="00C471EA"/>
    <w:rsid w:val="00C56947"/>
    <w:rsid w:val="00C60A89"/>
    <w:rsid w:val="00C614A3"/>
    <w:rsid w:val="00C643DA"/>
    <w:rsid w:val="00C65036"/>
    <w:rsid w:val="00C67403"/>
    <w:rsid w:val="00C725AB"/>
    <w:rsid w:val="00C72F5F"/>
    <w:rsid w:val="00C7783F"/>
    <w:rsid w:val="00C81F15"/>
    <w:rsid w:val="00C83297"/>
    <w:rsid w:val="00C92ECA"/>
    <w:rsid w:val="00C97DEB"/>
    <w:rsid w:val="00CA1149"/>
    <w:rsid w:val="00CA6C6A"/>
    <w:rsid w:val="00CA77CD"/>
    <w:rsid w:val="00CB35C1"/>
    <w:rsid w:val="00CC1A04"/>
    <w:rsid w:val="00CC2B0D"/>
    <w:rsid w:val="00CC4E85"/>
    <w:rsid w:val="00CD02DA"/>
    <w:rsid w:val="00CD130D"/>
    <w:rsid w:val="00CD18FE"/>
    <w:rsid w:val="00CD4827"/>
    <w:rsid w:val="00CD6939"/>
    <w:rsid w:val="00CE1736"/>
    <w:rsid w:val="00CE41CD"/>
    <w:rsid w:val="00CE4BCF"/>
    <w:rsid w:val="00CF0A76"/>
    <w:rsid w:val="00CF32D0"/>
    <w:rsid w:val="00CF3EEF"/>
    <w:rsid w:val="00CF7104"/>
    <w:rsid w:val="00D117C1"/>
    <w:rsid w:val="00D12173"/>
    <w:rsid w:val="00D124DA"/>
    <w:rsid w:val="00D12B0F"/>
    <w:rsid w:val="00D13EE5"/>
    <w:rsid w:val="00D16898"/>
    <w:rsid w:val="00D244B2"/>
    <w:rsid w:val="00D2459F"/>
    <w:rsid w:val="00D27516"/>
    <w:rsid w:val="00D276E0"/>
    <w:rsid w:val="00D36B83"/>
    <w:rsid w:val="00D4102A"/>
    <w:rsid w:val="00D42E71"/>
    <w:rsid w:val="00D50181"/>
    <w:rsid w:val="00D54F84"/>
    <w:rsid w:val="00D57E48"/>
    <w:rsid w:val="00D6146A"/>
    <w:rsid w:val="00D61959"/>
    <w:rsid w:val="00D72281"/>
    <w:rsid w:val="00D7263A"/>
    <w:rsid w:val="00D72CA7"/>
    <w:rsid w:val="00D75B12"/>
    <w:rsid w:val="00D80B8A"/>
    <w:rsid w:val="00D831ED"/>
    <w:rsid w:val="00D837B7"/>
    <w:rsid w:val="00D9242D"/>
    <w:rsid w:val="00D94DDB"/>
    <w:rsid w:val="00D95F87"/>
    <w:rsid w:val="00DA4289"/>
    <w:rsid w:val="00DB0B79"/>
    <w:rsid w:val="00DC008C"/>
    <w:rsid w:val="00DE1011"/>
    <w:rsid w:val="00DE214D"/>
    <w:rsid w:val="00DF2056"/>
    <w:rsid w:val="00DF224B"/>
    <w:rsid w:val="00DF28C3"/>
    <w:rsid w:val="00DF3E25"/>
    <w:rsid w:val="00DF6542"/>
    <w:rsid w:val="00DF7901"/>
    <w:rsid w:val="00E012A2"/>
    <w:rsid w:val="00E0188C"/>
    <w:rsid w:val="00E029CF"/>
    <w:rsid w:val="00E05290"/>
    <w:rsid w:val="00E10063"/>
    <w:rsid w:val="00E14AF3"/>
    <w:rsid w:val="00E243C5"/>
    <w:rsid w:val="00E4132A"/>
    <w:rsid w:val="00E41A39"/>
    <w:rsid w:val="00E4416B"/>
    <w:rsid w:val="00E577A5"/>
    <w:rsid w:val="00E60966"/>
    <w:rsid w:val="00E6260A"/>
    <w:rsid w:val="00E639A3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93D4E"/>
    <w:rsid w:val="00EA03BD"/>
    <w:rsid w:val="00EA75ED"/>
    <w:rsid w:val="00EB05E5"/>
    <w:rsid w:val="00EB0FE1"/>
    <w:rsid w:val="00EB36A0"/>
    <w:rsid w:val="00EB4015"/>
    <w:rsid w:val="00EB7079"/>
    <w:rsid w:val="00EC2218"/>
    <w:rsid w:val="00EC2AE6"/>
    <w:rsid w:val="00EC655F"/>
    <w:rsid w:val="00ED5E8F"/>
    <w:rsid w:val="00EE135D"/>
    <w:rsid w:val="00EE46B0"/>
    <w:rsid w:val="00EE65FC"/>
    <w:rsid w:val="00EF05FD"/>
    <w:rsid w:val="00EF24A7"/>
    <w:rsid w:val="00EF601D"/>
    <w:rsid w:val="00EF6711"/>
    <w:rsid w:val="00F026F7"/>
    <w:rsid w:val="00F02763"/>
    <w:rsid w:val="00F02C15"/>
    <w:rsid w:val="00F0481E"/>
    <w:rsid w:val="00F13DD9"/>
    <w:rsid w:val="00F1544F"/>
    <w:rsid w:val="00F16D84"/>
    <w:rsid w:val="00F1754F"/>
    <w:rsid w:val="00F2035A"/>
    <w:rsid w:val="00F21395"/>
    <w:rsid w:val="00F24BA8"/>
    <w:rsid w:val="00F26DAD"/>
    <w:rsid w:val="00F374AC"/>
    <w:rsid w:val="00F3788C"/>
    <w:rsid w:val="00F432A0"/>
    <w:rsid w:val="00F47E01"/>
    <w:rsid w:val="00F55587"/>
    <w:rsid w:val="00F6532F"/>
    <w:rsid w:val="00F654D7"/>
    <w:rsid w:val="00F66E21"/>
    <w:rsid w:val="00F71769"/>
    <w:rsid w:val="00F80821"/>
    <w:rsid w:val="00F80B9F"/>
    <w:rsid w:val="00F86C15"/>
    <w:rsid w:val="00F87D48"/>
    <w:rsid w:val="00F91292"/>
    <w:rsid w:val="00F93C14"/>
    <w:rsid w:val="00F94D3E"/>
    <w:rsid w:val="00FA4C81"/>
    <w:rsid w:val="00FB3F78"/>
    <w:rsid w:val="00FB54ED"/>
    <w:rsid w:val="00FC6BAE"/>
    <w:rsid w:val="00FD20FA"/>
    <w:rsid w:val="00FD2841"/>
    <w:rsid w:val="00FD5856"/>
    <w:rsid w:val="00FE0CD4"/>
    <w:rsid w:val="00FE7F20"/>
    <w:rsid w:val="00FF0C9E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6D8F19"/>
  <w15:chartTrackingRefBased/>
  <w15:docId w15:val="{26C306F1-F550-4807-9DF9-A6B12AF1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4132A"/>
    <w:pPr>
      <w:spacing w:after="0" w:line="240" w:lineRule="auto"/>
    </w:pPr>
    <w:rPr>
      <w:rFonts w:ascii="Univers" w:hAnsi="Univer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EC2218"/>
    <w:pPr>
      <w:keepNext/>
      <w:keepLines/>
      <w:numPr>
        <w:numId w:val="40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241D68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70C0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EC2218"/>
    <w:rPr>
      <w:rFonts w:ascii="Univers" w:eastAsiaTheme="majorEastAsia" w:hAnsi="Univers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241D68"/>
    <w:rPr>
      <w:rFonts w:ascii="Univers" w:eastAsiaTheme="majorEastAsia" w:hAnsi="Univers" w:cstheme="majorBidi"/>
      <w:color w:val="0070C0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904F6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06A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locked/>
    <w:rsid w:val="002606A1"/>
    <w:rPr>
      <w:color w:val="009EE3" w:themeColor="followedHyperlink"/>
      <w:u w:val="single"/>
    </w:rPr>
  </w:style>
  <w:style w:type="table" w:styleId="Gitternetztabelle4">
    <w:name w:val="Grid Table 4"/>
    <w:basedOn w:val="NormaleTabelle"/>
    <w:uiPriority w:val="49"/>
    <w:rsid w:val="007861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">
    <w:name w:val="Grid Table 6 Colorful"/>
    <w:basedOn w:val="NormaleTabelle"/>
    <w:uiPriority w:val="51"/>
    <w:rsid w:val="001F2B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06184F"/>
    <w:pPr>
      <w:spacing w:after="0" w:line="240" w:lineRule="auto"/>
    </w:pPr>
    <w:rPr>
      <w:lang w:val="de-D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lenraster1">
    <w:name w:val="Tabellenraster1"/>
    <w:basedOn w:val="NormaleTabelle"/>
    <w:next w:val="Tabellenraster"/>
    <w:rsid w:val="004B7DA8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edium.com/20%C2%AA-mostra-de-cinema-de-tiradentes/11-sites-e-blogs-de-divulga%C3%A7%C3%A3o-do-cinema-brasileiro-independente-que-voc%C3%AA-precisa-conhecer-3eca9088b5a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pha\Documents\BBC\02%20101%20Webdesign\99%20101-Projekt\LB-101-7_Teil1_Dokumentationsvorlage.202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66AD43A926C40B5C27401D0509D3E" ma:contentTypeVersion="7" ma:contentTypeDescription="Create a new document." ma:contentTypeScope="" ma:versionID="ac3d0eb590c9096627450322b5855734">
  <xsd:schema xmlns:xsd="http://www.w3.org/2001/XMLSchema" xmlns:xs="http://www.w3.org/2001/XMLSchema" xmlns:p="http://schemas.microsoft.com/office/2006/metadata/properties" xmlns:ns3="e7099fa1-9bcb-43f8-b929-d2a76e67a5c8" xmlns:ns4="b41251f6-ea1a-4eb5-93d6-b6a7cf04bef3" targetNamespace="http://schemas.microsoft.com/office/2006/metadata/properties" ma:root="true" ma:fieldsID="261942afa60532c9565af56cb3de9e82" ns3:_="" ns4:_="">
    <xsd:import namespace="e7099fa1-9bcb-43f8-b929-d2a76e67a5c8"/>
    <xsd:import namespace="b41251f6-ea1a-4eb5-93d6-b6a7cf04b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99fa1-9bcb-43f8-b929-d2a76e67a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251f6-ea1a-4eb5-93d6-b6a7cf04b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F6A42-9213-4C59-9120-2D9A8C2B5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1E9EC-CADE-4413-9728-A9D67A8CCD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8D6AA3-3BBC-4882-9207-660EB29B68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101B5D-64BB-445F-9117-75BA66636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99fa1-9bcb-43f8-b929-d2a76e67a5c8"/>
    <ds:schemaRef ds:uri="b41251f6-ea1a-4eb5-93d6-b6a7cf04b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LB-101-7_Teil1_Dokumentationsvorlage.202.dotx</Template>
  <TotalTime>0</TotalTime>
  <Pages>6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Los mal…</vt:lpstr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mal…</dc:title>
  <dc:subject/>
  <dc:creator>Raphael Blaauw</dc:creator>
  <cp:keywords/>
  <dc:description/>
  <cp:lastModifiedBy>Oliver Achermann</cp:lastModifiedBy>
  <cp:revision>22</cp:revision>
  <dcterms:created xsi:type="dcterms:W3CDTF">2022-01-04T12:22:00Z</dcterms:created>
  <dcterms:modified xsi:type="dcterms:W3CDTF">2022-06-19T10:40:00Z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0x01010062366AD43A926C40B5C27401D0509D3E</vt:lpwstr>
  </property>
</Properties>
</file>